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1"/>
        <w:tblOverlap w:val="never"/>
        <w:tblW w:w="1333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369"/>
        <w:gridCol w:w="8994"/>
        <w:gridCol w:w="373"/>
      </w:tblGrid>
      <w:tr w:rsidR="00FD5BE1" w:rsidRPr="008F2702" w14:paraId="528367B0" w14:textId="77777777" w:rsidTr="00AA5B5C">
        <w:trPr>
          <w:gridAfter w:val="1"/>
          <w:wAfter w:w="373" w:type="dxa"/>
          <w:trHeight w:val="4410"/>
        </w:trPr>
        <w:tc>
          <w:tcPr>
            <w:tcW w:w="3600" w:type="dxa"/>
            <w:vAlign w:val="bottom"/>
          </w:tcPr>
          <w:p w14:paraId="16F81B17" w14:textId="3C7C68FE" w:rsidR="00FD5BE1" w:rsidRPr="008F2702" w:rsidRDefault="00FD5BE1" w:rsidP="00FD5BE1">
            <w:pPr>
              <w:tabs>
                <w:tab w:val="left" w:pos="990"/>
              </w:tabs>
              <w:jc w:val="center"/>
            </w:pPr>
            <w:bookmarkStart w:id="0" w:name="_Hlk115115354"/>
            <w:r>
              <w:rPr>
                <w:noProof/>
              </w:rPr>
              <w:drawing>
                <wp:inline distT="0" distB="0" distL="0" distR="0" wp14:anchorId="0BD4B484" wp14:editId="046CEC41">
                  <wp:extent cx="2147978" cy="1795780"/>
                  <wp:effectExtent l="0" t="0" r="508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776" cy="184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3" w:type="dxa"/>
            <w:gridSpan w:val="2"/>
            <w:vAlign w:val="bottom"/>
          </w:tcPr>
          <w:p w14:paraId="68850E40" w14:textId="14BEA6CA" w:rsidR="005D5B0A" w:rsidRPr="005D5B0A" w:rsidRDefault="00AA5B5C" w:rsidP="00AA5B5C">
            <w:pPr>
              <w:pStyle w:val="Titre"/>
              <w:rPr>
                <w:rFonts w:ascii="Algerian" w:hAnsi="Algerian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lgerian" w:hAnsi="Algerian"/>
                <w:i/>
                <w:iCs/>
                <w:sz w:val="72"/>
                <w:szCs w:val="72"/>
              </w:rPr>
              <w:t xml:space="preserve">           </w:t>
            </w:r>
            <w:r w:rsidR="00FD5BE1" w:rsidRPr="005D5B0A">
              <w:rPr>
                <w:rFonts w:ascii="Algerian" w:hAnsi="Algerian"/>
                <w:i/>
                <w:iCs/>
                <w:sz w:val="72"/>
                <w:szCs w:val="72"/>
              </w:rPr>
              <w:t xml:space="preserve">moustapha </w:t>
            </w:r>
            <w:proofErr w:type="gramStart"/>
            <w:r w:rsidR="00FD5BE1" w:rsidRPr="005D5B0A">
              <w:rPr>
                <w:rFonts w:ascii="Algerian" w:hAnsi="Algerian"/>
                <w:i/>
                <w:iCs/>
                <w:sz w:val="72"/>
                <w:szCs w:val="72"/>
              </w:rPr>
              <w:t>nimaga</w:t>
            </w:r>
            <w:r w:rsidR="00DC40BD" w:rsidRPr="005D5B0A">
              <w:rPr>
                <w:rFonts w:ascii="Lucida Calligraphy" w:hAnsi="Lucida Calligraphy"/>
                <w:i/>
                <w:iCs/>
                <w:spacing w:val="1960"/>
                <w:sz w:val="36"/>
                <w:szCs w:val="36"/>
              </w:rPr>
              <w:t xml:space="preserve"> </w:t>
            </w:r>
            <w:r w:rsidR="00DC40BD" w:rsidRPr="005D5B0A">
              <w:rPr>
                <w:rFonts w:ascii="Lucida Calligraphy" w:hAnsi="Lucida Calligraphy"/>
                <w:i/>
                <w:iCs/>
                <w:spacing w:val="1"/>
                <w:sz w:val="24"/>
                <w:szCs w:val="24"/>
              </w:rPr>
              <w:t xml:space="preserve"> </w:t>
            </w:r>
            <w:r w:rsidR="00775FAC" w:rsidRPr="00C936CE">
              <w:rPr>
                <w:rFonts w:ascii="Algerian" w:hAnsi="Algerian"/>
                <w:i/>
                <w:iCs/>
                <w:sz w:val="40"/>
                <w:szCs w:val="40"/>
                <w:u w:val="single"/>
              </w:rPr>
              <w:t>Informaticien</w:t>
            </w:r>
            <w:proofErr w:type="gramEnd"/>
            <w:r w:rsidR="00775FAC" w:rsidRPr="00C936CE">
              <w:rPr>
                <w:rFonts w:ascii="Algerian" w:hAnsi="Algerian"/>
                <w:i/>
                <w:iCs/>
                <w:sz w:val="40"/>
                <w:szCs w:val="40"/>
                <w:u w:val="single"/>
              </w:rPr>
              <w:t xml:space="preserve"> et programmer</w:t>
            </w:r>
          </w:p>
          <w:p w14:paraId="481115F0" w14:textId="538096AC" w:rsidR="005D5B0A" w:rsidRPr="005D5B0A" w:rsidRDefault="005D5B0A" w:rsidP="005D5B0A"/>
        </w:tc>
      </w:tr>
      <w:tr w:rsidR="00E06307" w:rsidRPr="00E06307" w14:paraId="09412FAD" w14:textId="77777777" w:rsidTr="00AA5B5C">
        <w:trPr>
          <w:cantSplit/>
          <w:trHeight w:val="1134"/>
        </w:trPr>
        <w:tc>
          <w:tcPr>
            <w:tcW w:w="3600" w:type="dxa"/>
            <w:shd w:val="clear" w:color="auto" w:fill="FFFFFF" w:themeFill="background1"/>
          </w:tcPr>
          <w:p w14:paraId="2B4765CE" w14:textId="7B300139" w:rsidR="002D472C" w:rsidRPr="00E06307" w:rsidRDefault="002D472C" w:rsidP="005E6DF0">
            <w:pPr>
              <w:pStyle w:val="Titre2"/>
              <w:spacing w:before="0" w:after="0"/>
              <w:jc w:val="center"/>
              <w:rPr>
                <w:szCs w:val="24"/>
              </w:rPr>
            </w:pPr>
            <w:r w:rsidRPr="00E06307">
              <w:rPr>
                <w:szCs w:val="24"/>
              </w:rPr>
              <w:t>MOUSTAPHA Nimaga</w:t>
            </w:r>
          </w:p>
          <w:p w14:paraId="6D1962DB" w14:textId="77777777" w:rsidR="002D472C" w:rsidRPr="00E06307" w:rsidRDefault="002D472C" w:rsidP="005E6DF0">
            <w:pPr>
              <w:pStyle w:val="Titre3"/>
              <w:spacing w:before="0"/>
              <w:rPr>
                <w:color w:val="000000" w:themeColor="text1"/>
              </w:rPr>
            </w:pPr>
            <w:r w:rsidRPr="00E06307">
              <w:rPr>
                <w:color w:val="000000" w:themeColor="text1"/>
              </w:rPr>
              <w:t>---------------------------</w:t>
            </w:r>
          </w:p>
          <w:p w14:paraId="01F24F4B" w14:textId="73B64BA6" w:rsidR="002D472C" w:rsidRPr="00DC40BD" w:rsidRDefault="002D472C" w:rsidP="005E6DF0">
            <w:pPr>
              <w:pStyle w:val="Sansinterlig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  <w:u w:val="single"/>
              </w:rPr>
              <w:t>Métier :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Informaticien et programmer  </w:t>
            </w:r>
          </w:p>
          <w:p w14:paraId="47D89ABB" w14:textId="5002336A" w:rsidR="002D472C" w:rsidRPr="00DC40BD" w:rsidRDefault="002D472C" w:rsidP="005E6DF0">
            <w:pPr>
              <w:pStyle w:val="Sansinterlig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  <w:u w:val="single"/>
              </w:rPr>
              <w:t>Nationalité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u w:val="single"/>
              </w:rPr>
              <w:t xml:space="preserve"> :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Malien </w:t>
            </w:r>
          </w:p>
          <w:p w14:paraId="5BB4D166" w14:textId="09A6D85B" w:rsidR="002D472C" w:rsidRPr="00DC40BD" w:rsidRDefault="002D472C" w:rsidP="005E6DF0">
            <w:pPr>
              <w:pStyle w:val="Sansinterlig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  <w:u w:val="single"/>
              </w:rPr>
              <w:t>Date de naissance :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2002-08-05 </w:t>
            </w:r>
          </w:p>
          <w:p w14:paraId="42D22240" w14:textId="3498C6E8" w:rsidR="002D472C" w:rsidRPr="00DC40BD" w:rsidRDefault="002D472C" w:rsidP="005E6DF0">
            <w:pPr>
              <w:pStyle w:val="Sansinterlig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  <w:u w:val="single"/>
              </w:rPr>
              <w:t>Adresse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u w:val="single"/>
              </w:rPr>
              <w:t xml:space="preserve"> :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  <w:proofErr w:type="spellStart"/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Lafiabougou</w:t>
            </w:r>
            <w:proofErr w:type="spellEnd"/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C rue de la CAN 2000, Bamako </w:t>
            </w:r>
          </w:p>
          <w:p w14:paraId="2F4DCF49" w14:textId="2EAB2D81" w:rsidR="002D472C" w:rsidRPr="00E06307" w:rsidRDefault="002D472C" w:rsidP="005E6DF0">
            <w:pPr>
              <w:pStyle w:val="Sansinterligne"/>
              <w:rPr>
                <w:color w:val="000000" w:themeColor="text1"/>
                <w:sz w:val="22"/>
                <w:szCs w:val="24"/>
              </w:rPr>
            </w:pPr>
          </w:p>
          <w:p w14:paraId="563445D0" w14:textId="77777777" w:rsidR="00510490" w:rsidRPr="00E06307" w:rsidRDefault="00510490" w:rsidP="005E6DF0">
            <w:pPr>
              <w:pStyle w:val="Sansinterligne"/>
              <w:rPr>
                <w:color w:val="000000" w:themeColor="text1"/>
                <w:sz w:val="22"/>
                <w:szCs w:val="24"/>
              </w:rPr>
            </w:pPr>
          </w:p>
          <w:p w14:paraId="2E67296F" w14:textId="7D9F3AEC" w:rsidR="00510490" w:rsidRPr="00DC40BD" w:rsidRDefault="00510490" w:rsidP="005E6DF0">
            <w:pPr>
              <w:pStyle w:val="Titre1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u w:val="single"/>
              </w:rPr>
            </w:pPr>
            <w:r w:rsidRPr="00E06307">
              <w:rPr>
                <w:b/>
                <w:bCs/>
                <w:i/>
                <w:iCs/>
                <w:color w:val="000000" w:themeColor="text1"/>
                <w:sz w:val="22"/>
                <w:szCs w:val="24"/>
                <w:u w:val="single"/>
              </w:rPr>
              <w:t>/</w:t>
            </w:r>
            <w:r w:rsidRPr="00DC40B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u w:val="single"/>
              </w:rPr>
              <w:t>/ Objectif //</w:t>
            </w:r>
          </w:p>
          <w:p w14:paraId="46AD5E3E" w14:textId="77777777" w:rsidR="00510490" w:rsidRPr="00DC40BD" w:rsidRDefault="00510490" w:rsidP="005E6DF0">
            <w:pPr>
              <w:pStyle w:val="Sansinterlig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       </w:t>
            </w:r>
          </w:p>
          <w:p w14:paraId="77FD8693" w14:textId="04053EFA" w:rsidR="00510490" w:rsidRPr="00DC40BD" w:rsidRDefault="00510490" w:rsidP="005E6DF0">
            <w:pPr>
              <w:pStyle w:val="Sansinterligne"/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Toujours désireux d'apprendre, d'assumer plus de responsabilités et de grandir sur le plan professionnel.</w:t>
            </w:r>
          </w:p>
          <w:p w14:paraId="7F74FD4F" w14:textId="0C50EAC9" w:rsidR="002D472C" w:rsidRPr="00DC40BD" w:rsidRDefault="002D472C" w:rsidP="005E6DF0">
            <w:pPr>
              <w:pStyle w:val="Titre1"/>
              <w:spacing w:before="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u w:val="single"/>
              </w:rPr>
            </w:pPr>
            <w:r w:rsidRPr="00DC40BD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u w:val="single"/>
              </w:rPr>
              <w:t>Contact</w:t>
            </w:r>
          </w:p>
          <w:p w14:paraId="1278D62E" w14:textId="32669B3D" w:rsidR="002D472C" w:rsidRPr="00DC40BD" w:rsidRDefault="00DC40BD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  <w:t>Téléphone :</w:t>
            </w:r>
            <w:r w:rsidR="002D472C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  <w:r w:rsidR="002D472C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u w:val="single"/>
              </w:rPr>
              <w:t>+223 94429453</w:t>
            </w:r>
            <w:r w:rsidR="002D472C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</w:p>
          <w:p w14:paraId="6F5EA4EC" w14:textId="022DE982" w:rsidR="004D3011" w:rsidRPr="00DC40BD" w:rsidRDefault="00DC40BD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32"/>
              </w:rPr>
              <w:t>E-mail :</w:t>
            </w:r>
            <w:r w:rsidR="002D472C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  <w:r w:rsidR="002D472C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  <w:u w:val="single"/>
              </w:rPr>
              <w:t>moustaphanimaga21807@gmail.com</w:t>
            </w:r>
          </w:p>
          <w:p w14:paraId="54D3E2DE" w14:textId="77777777" w:rsidR="00222A26" w:rsidRPr="00DC40BD" w:rsidRDefault="00222A26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</w:p>
          <w:p w14:paraId="67029B2C" w14:textId="442CE8FC" w:rsidR="00222A26" w:rsidRPr="00DC40BD" w:rsidRDefault="00222A26" w:rsidP="005E6DF0">
            <w:pPr>
              <w:pStyle w:val="Titre1"/>
              <w:spacing w:before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u w:val="single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u w:val="single"/>
              </w:rPr>
              <w:t>// Compétences //</w:t>
            </w:r>
          </w:p>
          <w:p w14:paraId="6A07D640" w14:textId="77777777" w:rsidR="00222A26" w:rsidRPr="00DC40BD" w:rsidRDefault="00222A26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       </w:t>
            </w:r>
          </w:p>
          <w:p w14:paraId="7E5E0645" w14:textId="157086CA" w:rsidR="00222A26" w:rsidRPr="00DC40BD" w:rsidRDefault="00222A26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• création des articles rédacteur      </w:t>
            </w:r>
          </w:p>
          <w:p w14:paraId="02CE3BA5" w14:textId="3B34A95E" w:rsidR="00222A26" w:rsidRPr="00DC40BD" w:rsidRDefault="00222A26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• création des affiches    </w:t>
            </w:r>
          </w:p>
          <w:p w14:paraId="029DACAF" w14:textId="1C9068B1" w:rsidR="00222A26" w:rsidRPr="00DC40BD" w:rsidRDefault="00222A26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• cr</w:t>
            </w:r>
            <w:r w:rsidR="00E06307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é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ation de site web </w:t>
            </w:r>
            <w:r w:rsidR="00DC40BD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et app 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 </w:t>
            </w:r>
          </w:p>
          <w:p w14:paraId="09C1428C" w14:textId="5B8C9C17" w:rsidR="00222A26" w:rsidRPr="00DC40BD" w:rsidRDefault="00222A26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• maintenance informatique      </w:t>
            </w:r>
          </w:p>
          <w:p w14:paraId="0A0583E7" w14:textId="55B95DD0" w:rsidR="00222A26" w:rsidRPr="00DC40BD" w:rsidRDefault="00222A26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• réglage de téléphone androïde       </w:t>
            </w:r>
          </w:p>
          <w:p w14:paraId="49341F0B" w14:textId="61F77092" w:rsidR="00222A26" w:rsidRPr="00DC40BD" w:rsidRDefault="00222A26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• Esprit d'équip</w:t>
            </w:r>
            <w:r w:rsidR="00E06307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e</w:t>
            </w:r>
          </w:p>
          <w:p w14:paraId="74DF279B" w14:textId="77777777" w:rsidR="00222A26" w:rsidRPr="00DC40BD" w:rsidRDefault="00222A26" w:rsidP="005E6DF0">
            <w:pPr>
              <w:pStyle w:val="Titre1"/>
              <w:spacing w:before="0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u w:val="single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u w:val="single"/>
              </w:rPr>
              <w:t xml:space="preserve">Loisir </w:t>
            </w:r>
          </w:p>
          <w:p w14:paraId="2FFF50C2" w14:textId="77777777" w:rsidR="00222A26" w:rsidRPr="00DC40BD" w:rsidRDefault="00222A26" w:rsidP="005E6DF0">
            <w:p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           </w:t>
            </w:r>
          </w:p>
          <w:p w14:paraId="3498F378" w14:textId="09592EF2" w:rsidR="00DC40BD" w:rsidRPr="00DC40BD" w:rsidRDefault="00DC40BD" w:rsidP="005E6DF0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Sport,</w:t>
            </w:r>
            <w:r w:rsidR="00222A26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</w:p>
          <w:p w14:paraId="1593CBA0" w14:textId="77777777" w:rsidR="00DC40BD" w:rsidRPr="00DC40BD" w:rsidRDefault="00222A26" w:rsidP="005E6DF0">
            <w:pPr>
              <w:pStyle w:val="Paragraphedeliste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Regarde des </w:t>
            </w:r>
            <w:r w:rsidR="00DC40BD"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documenter,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 xml:space="preserve"> </w:t>
            </w:r>
          </w:p>
          <w:p w14:paraId="675C856D" w14:textId="5B3183A2" w:rsidR="00222A26" w:rsidRPr="00DC40BD" w:rsidRDefault="00222A26" w:rsidP="005E6DF0">
            <w:pPr>
              <w:pStyle w:val="Paragraphedeliste"/>
              <w:numPr>
                <w:ilvl w:val="0"/>
                <w:numId w:val="15"/>
              </w:numPr>
              <w:rPr>
                <w:color w:val="000000" w:themeColor="text1"/>
                <w:sz w:val="22"/>
                <w:szCs w:val="24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Lecture</w:t>
            </w:r>
          </w:p>
        </w:tc>
        <w:tc>
          <w:tcPr>
            <w:tcW w:w="369" w:type="dxa"/>
            <w:shd w:val="clear" w:color="auto" w:fill="FFFFFF" w:themeFill="background1"/>
          </w:tcPr>
          <w:p w14:paraId="6377A034" w14:textId="77777777" w:rsidR="001B2ABD" w:rsidRPr="00E06307" w:rsidRDefault="001B2ABD" w:rsidP="00FD5BE1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9367" w:type="dxa"/>
            <w:gridSpan w:val="2"/>
            <w:shd w:val="clear" w:color="auto" w:fill="FFFFFF" w:themeFill="background1"/>
          </w:tcPr>
          <w:p w14:paraId="5E3AAFB7" w14:textId="0744F819" w:rsidR="00D85BD4" w:rsidRDefault="00000000" w:rsidP="00C936CE">
            <w:pPr>
              <w:pStyle w:val="Titre2"/>
              <w:rPr>
                <w:sz w:val="24"/>
                <w:szCs w:val="28"/>
              </w:rPr>
            </w:pPr>
            <w:sdt>
              <w:sdtPr>
                <w:rPr>
                  <w:sz w:val="24"/>
                  <w:szCs w:val="28"/>
                </w:rPr>
                <w:id w:val="1049110328"/>
                <w:placeholder>
                  <w:docPart w:val="519618A1F6C64F5EB0C9B2B1B3FC2ADD"/>
                </w:placeholder>
                <w:temporary/>
                <w:showingPlcHdr/>
                <w15:appearance w15:val="hidden"/>
              </w:sdtPr>
              <w:sdtContent>
                <w:r w:rsidR="00E25A26" w:rsidRPr="00C936CE">
                  <w:rPr>
                    <w:sz w:val="24"/>
                    <w:szCs w:val="28"/>
                    <w:lang w:bidi="fr-FR"/>
                  </w:rPr>
                  <w:t>FORMATION</w:t>
                </w:r>
              </w:sdtContent>
            </w:sdt>
            <w:r w:rsidR="007C2FF2" w:rsidRPr="00C936CE">
              <w:rPr>
                <w:sz w:val="24"/>
                <w:szCs w:val="28"/>
              </w:rPr>
              <w:t xml:space="preserve"> et diplôme </w:t>
            </w:r>
          </w:p>
          <w:p w14:paraId="4D084F7A" w14:textId="70712BFC" w:rsidR="003A4869" w:rsidRDefault="003A4869" w:rsidP="00740E2F">
            <w:pPr>
              <w:rPr>
                <w:b/>
                <w:bCs/>
                <w:sz w:val="24"/>
                <w:szCs w:val="32"/>
                <w:u w:val="single"/>
              </w:rPr>
            </w:pPr>
            <w:r>
              <w:rPr>
                <w:b/>
                <w:bCs/>
                <w:sz w:val="24"/>
                <w:szCs w:val="32"/>
                <w:u w:val="single"/>
              </w:rPr>
              <w:t>Licence 2 A L’</w:t>
            </w:r>
            <w:proofErr w:type="spellStart"/>
            <w:r>
              <w:rPr>
                <w:b/>
                <w:bCs/>
                <w:sz w:val="24"/>
                <w:szCs w:val="32"/>
                <w:u w:val="single"/>
              </w:rPr>
              <w:t>intec</w:t>
            </w:r>
            <w:proofErr w:type="spellEnd"/>
            <w:r>
              <w:rPr>
                <w:b/>
                <w:bCs/>
                <w:sz w:val="24"/>
                <w:szCs w:val="3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32"/>
                <w:u w:val="single"/>
              </w:rPr>
              <w:t>Soup</w:t>
            </w:r>
            <w:proofErr w:type="spellEnd"/>
            <w:r>
              <w:rPr>
                <w:b/>
                <w:bCs/>
                <w:sz w:val="24"/>
                <w:szCs w:val="32"/>
                <w:u w:val="single"/>
              </w:rPr>
              <w:t xml:space="preserve"> Hamdallaye ACI 2000</w:t>
            </w:r>
          </w:p>
          <w:p w14:paraId="0E01D03E" w14:textId="398783EA" w:rsidR="003A4869" w:rsidRDefault="003A4869" w:rsidP="00740E2F">
            <w:pPr>
              <w:rPr>
                <w:b/>
                <w:bCs/>
                <w:sz w:val="24"/>
                <w:szCs w:val="32"/>
              </w:rPr>
            </w:pPr>
            <w:r w:rsidRPr="003A4869">
              <w:rPr>
                <w:b/>
                <w:bCs/>
                <w:sz w:val="24"/>
                <w:szCs w:val="32"/>
              </w:rPr>
              <w:t>BAMAKO</w:t>
            </w:r>
          </w:p>
          <w:p w14:paraId="1EDC80F3" w14:textId="2FE143B2" w:rsidR="00410B71" w:rsidRPr="00410B71" w:rsidRDefault="00410B71" w:rsidP="00740E2F">
            <w:pPr>
              <w:rPr>
                <w:b/>
                <w:bCs/>
                <w:sz w:val="24"/>
                <w:szCs w:val="32"/>
                <w:u w:val="single"/>
              </w:rPr>
            </w:pPr>
            <w:r w:rsidRPr="00410B71">
              <w:rPr>
                <w:b/>
                <w:bCs/>
                <w:sz w:val="24"/>
                <w:szCs w:val="32"/>
                <w:u w:val="single"/>
              </w:rPr>
              <w:t xml:space="preserve">Filière : </w:t>
            </w:r>
            <w:r w:rsidRPr="00410B71">
              <w:rPr>
                <w:b/>
                <w:bCs/>
                <w:sz w:val="24"/>
                <w:szCs w:val="32"/>
              </w:rPr>
              <w:t>INFORMATIQUE DE GESTION</w:t>
            </w:r>
            <w:r>
              <w:rPr>
                <w:b/>
                <w:bCs/>
                <w:sz w:val="24"/>
                <w:szCs w:val="32"/>
                <w:u w:val="single"/>
              </w:rPr>
              <w:t xml:space="preserve"> </w:t>
            </w:r>
          </w:p>
          <w:p w14:paraId="3DBA10A7" w14:textId="3F2BE414" w:rsidR="003A4869" w:rsidRPr="003A4869" w:rsidRDefault="003A4869" w:rsidP="00740E2F">
            <w:pPr>
              <w:rPr>
                <w:b/>
                <w:bCs/>
                <w:sz w:val="24"/>
                <w:szCs w:val="32"/>
              </w:rPr>
            </w:pPr>
            <w:r w:rsidRPr="003A4869">
              <w:rPr>
                <w:b/>
                <w:bCs/>
                <w:sz w:val="24"/>
                <w:szCs w:val="32"/>
              </w:rPr>
              <w:t xml:space="preserve">De l’Octobre 2022 </w:t>
            </w:r>
            <w:r>
              <w:rPr>
                <w:b/>
                <w:bCs/>
                <w:sz w:val="24"/>
                <w:szCs w:val="32"/>
              </w:rPr>
              <w:t xml:space="preserve">à l’instant </w:t>
            </w:r>
          </w:p>
          <w:p w14:paraId="5B45C5B1" w14:textId="77777777" w:rsidR="003A4869" w:rsidRDefault="003A4869" w:rsidP="00740E2F">
            <w:pPr>
              <w:rPr>
                <w:b/>
                <w:bCs/>
                <w:sz w:val="24"/>
                <w:szCs w:val="32"/>
                <w:u w:val="single"/>
              </w:rPr>
            </w:pPr>
          </w:p>
          <w:p w14:paraId="0C57CDBD" w14:textId="261DAB6A" w:rsidR="00740E2F" w:rsidRDefault="00740E2F" w:rsidP="00740E2F">
            <w:pPr>
              <w:rPr>
                <w:b/>
                <w:bCs/>
                <w:sz w:val="24"/>
                <w:szCs w:val="32"/>
                <w:u w:val="single"/>
              </w:rPr>
            </w:pPr>
            <w:r w:rsidRPr="00740E2F">
              <w:rPr>
                <w:b/>
                <w:bCs/>
                <w:sz w:val="24"/>
                <w:szCs w:val="32"/>
                <w:u w:val="single"/>
              </w:rPr>
              <w:t>Stages</w:t>
            </w:r>
            <w:r>
              <w:rPr>
                <w:b/>
                <w:bCs/>
                <w:sz w:val="24"/>
                <w:szCs w:val="32"/>
                <w:u w:val="single"/>
              </w:rPr>
              <w:t xml:space="preserve"> dans le cyber DTK DECOR </w:t>
            </w:r>
          </w:p>
          <w:p w14:paraId="114F5AEF" w14:textId="39A9A2F2" w:rsidR="00740E2F" w:rsidRPr="00740E2F" w:rsidRDefault="00740E2F" w:rsidP="00740E2F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40E2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BAMA</w:t>
            </w:r>
            <w:r w:rsidR="00CA70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K</w:t>
            </w:r>
            <w:r w:rsidRPr="00740E2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 LAFIABOUGOU</w:t>
            </w:r>
          </w:p>
          <w:p w14:paraId="41158DEC" w14:textId="77777777" w:rsidR="00740E2F" w:rsidRDefault="00740E2F" w:rsidP="00740E2F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40E2F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 10 aoute 2022 jusqu’à nos jours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  <w:p w14:paraId="691289FF" w14:textId="77777777" w:rsidR="00740E2F" w:rsidRDefault="00740E2F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</w:pPr>
          </w:p>
          <w:p w14:paraId="23E999BA" w14:textId="4E388351" w:rsidR="00740E2F" w:rsidRPr="00DC40BD" w:rsidRDefault="00775FAC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  <w:t xml:space="preserve">Premier année </w:t>
            </w:r>
            <w:r w:rsidR="00D85BD4"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  <w:t>Licence en Informatique</w:t>
            </w:r>
          </w:p>
          <w:p w14:paraId="3FA67BB9" w14:textId="107D3CC5" w:rsidR="00D85BD4" w:rsidRPr="00DC40BD" w:rsidRDefault="00D85BD4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Ecole Sup Privée de Commerce et de Technologie</w:t>
            </w:r>
          </w:p>
          <w:p w14:paraId="2F90FE00" w14:textId="1DDBFDAD" w:rsidR="00D85BD4" w:rsidRPr="00DC40BD" w:rsidRDefault="00D85BD4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Bamako, Mali,</w:t>
            </w:r>
            <w:r w:rsidR="00A77698"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</w:t>
            </w:r>
            <w:r w:rsidR="00C936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</w:t>
            </w:r>
            <w:r w:rsidR="00A77698"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2021-11</w:t>
            </w:r>
            <w:r w:rsidR="00C936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)</w:t>
            </w:r>
            <w:r w:rsidR="00A77698"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 à </w:t>
            </w:r>
            <w:r w:rsidR="00C936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(8-2022)</w:t>
            </w:r>
          </w:p>
          <w:p w14:paraId="493A6300" w14:textId="596B95E7" w:rsidR="007C2FF2" w:rsidRPr="00DC40BD" w:rsidRDefault="00775FAC" w:rsidP="00FD5BE1">
            <w:pPr>
              <w:pStyle w:val="Titre4"/>
              <w:tabs>
                <w:tab w:val="left" w:pos="192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u w:val="single"/>
              </w:rPr>
              <w:t xml:space="preserve">Premier année </w:t>
            </w:r>
            <w:r w:rsidR="007C2FF2"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u w:val="single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u w:val="single"/>
              </w:rPr>
              <w:t>icence</w:t>
            </w:r>
            <w:r w:rsidR="007C2FF2"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u w:val="single"/>
              </w:rPr>
              <w:t xml:space="preserve"> EN 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u w:val="single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u w:val="single"/>
              </w:rPr>
              <w:t>ngelais</w:t>
            </w:r>
            <w:r w:rsidR="007C2FF2"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u w:val="single"/>
              </w:rPr>
              <w:t xml:space="preserve"> _</w:t>
            </w:r>
          </w:p>
          <w:p w14:paraId="5FF4E106" w14:textId="77777777" w:rsidR="007C2FF2" w:rsidRPr="00DC40BD" w:rsidRDefault="007C2FF2" w:rsidP="00FD5BE1">
            <w:pPr>
              <w:pStyle w:val="Titre4"/>
              <w:tabs>
                <w:tab w:val="left" w:pos="192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FACULTE DE LETTRE ET DE LANGUE ET SCIENCE DE LANGUE  </w:t>
            </w:r>
          </w:p>
          <w:p w14:paraId="50697DD8" w14:textId="1E14BEAE" w:rsidR="007C2FF2" w:rsidRPr="00DC40BD" w:rsidRDefault="007C2FF2" w:rsidP="00FD5BE1">
            <w:pPr>
              <w:pStyle w:val="Titre4"/>
              <w:tabs>
                <w:tab w:val="left" w:pos="1926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BAMAKO, </w:t>
            </w:r>
            <w:r w:rsidR="00A77698"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Mali, 2021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-11 - Présent</w:t>
            </w:r>
          </w:p>
          <w:p w14:paraId="7A0D9910" w14:textId="1BC9A3EB" w:rsidR="007C2FF2" w:rsidRPr="00DC40BD" w:rsidRDefault="007C2FF2" w:rsidP="00FD5BE1">
            <w:pPr>
              <w:pStyle w:val="Titre4"/>
              <w:tabs>
                <w:tab w:val="left" w:pos="1926"/>
              </w:tabs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8"/>
              </w:rPr>
              <w:t>Impossible d'apprendre l'informatique sans apprendre l'Anglais,</w:t>
            </w:r>
          </w:p>
          <w:p w14:paraId="14FA5EDF" w14:textId="3EC2423A" w:rsidR="006E42ED" w:rsidRPr="00DC40BD" w:rsidRDefault="007C2FF2" w:rsidP="00FD5BE1">
            <w:pPr>
              <w:pStyle w:val="Titre4"/>
              <w:tabs>
                <w:tab w:val="left" w:pos="1926"/>
              </w:tabs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8"/>
              </w:rPr>
              <w:t>Donc je choisis l'Anglais comme programme dans la faculté et je suis plus motivé à jamais pour être informaticien programmer dans ma vie</w:t>
            </w:r>
          </w:p>
          <w:p w14:paraId="45F4F995" w14:textId="1C979B29" w:rsidR="006E42ED" w:rsidRPr="00DC40BD" w:rsidRDefault="0040158B" w:rsidP="00DC40BD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  <w:t>Baccalauréat</w:t>
            </w:r>
          </w:p>
          <w:p w14:paraId="7F282E56" w14:textId="4AC13B2F" w:rsidR="0040158B" w:rsidRPr="00DC40BD" w:rsidRDefault="0040158B" w:rsidP="00DC40BD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[LYCEE PRIVE FRANCO-ARAB CHECK MOUHAMAD L’AMINE DRAME]</w:t>
            </w:r>
          </w:p>
          <w:p w14:paraId="2E7B66A2" w14:textId="6DA5B156" w:rsidR="0040158B" w:rsidRPr="00DC40BD" w:rsidRDefault="0040158B" w:rsidP="00DC40BD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Bamako, Mali, (2020-10) </w:t>
            </w:r>
            <w:r w:rsidR="00775FAC"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_ (</w:t>
            </w: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2021-8)</w:t>
            </w:r>
          </w:p>
          <w:p w14:paraId="0B586FBE" w14:textId="7A090524" w:rsidR="006E42ED" w:rsidRPr="00DC40BD" w:rsidRDefault="006E42ED" w:rsidP="00DC40BD">
            <w:pPr>
              <w:pStyle w:val="Titre4"/>
              <w:shd w:val="clear" w:color="auto" w:fill="FFFFFF" w:themeFill="background1"/>
              <w:tabs>
                <w:tab w:val="left" w:pos="1926"/>
              </w:tabs>
              <w:rPr>
                <w:rFonts w:ascii="Times New Roman" w:hAnsi="Times New Roman" w:cs="Times New Roman"/>
                <w:b w:val="0"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eastAsia="Times New Roman" w:hAnsi="Times New Roman" w:cs="Times New Roman"/>
                <w:b w:val="0"/>
                <w:bCs/>
                <w:color w:val="000000" w:themeColor="text1"/>
                <w:sz w:val="24"/>
                <w:szCs w:val="28"/>
                <w:lang w:eastAsia="fr-FR"/>
              </w:rPr>
              <w:t xml:space="preserve">En 2021 je passe une année difficile pour passe mon examen de BAC, </w:t>
            </w:r>
          </w:p>
          <w:p w14:paraId="24ADC0FF" w14:textId="3D737E2B" w:rsidR="007C2FF2" w:rsidRPr="00DC40BD" w:rsidRDefault="006E42ED" w:rsidP="00DC40BD">
            <w:pPr>
              <w:shd w:val="clear" w:color="auto" w:fill="FFFFFF" w:themeFill="background1"/>
              <w:ind w:left="57" w:right="170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shd w:val="clear" w:color="auto" w:fill="F0F3F5"/>
                <w:lang w:eastAsia="fr-FR"/>
              </w:rPr>
              <w:t xml:space="preserve">Mais j'étais très motivé alors je fais beaucoup des efforts et des progrès pour avoir mon BAC ; Alor je </w:t>
            </w:r>
            <w:r w:rsidR="0040158B" w:rsidRPr="00DC40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shd w:val="clear" w:color="auto" w:fill="F0F3F5"/>
                <w:lang w:eastAsia="fr-FR"/>
              </w:rPr>
              <w:t>l’eu</w:t>
            </w:r>
            <w:r w:rsidRPr="00DC40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shd w:val="clear" w:color="auto" w:fill="F0F3F5"/>
                <w:lang w:eastAsia="fr-FR"/>
              </w:rPr>
              <w:t xml:space="preserve"> avec moyenne {13,</w:t>
            </w:r>
            <w:r w:rsidR="0040158B" w:rsidRPr="00DC40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shd w:val="clear" w:color="auto" w:fill="F0F3F5"/>
                <w:lang w:eastAsia="fr-FR"/>
              </w:rPr>
              <w:t>68}</w:t>
            </w:r>
            <w:r w:rsidRPr="00DC40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shd w:val="clear" w:color="auto" w:fill="F0F3F5"/>
                <w:lang w:eastAsia="fr-FR"/>
              </w:rPr>
              <w:t xml:space="preserve"> en langue littérature</w:t>
            </w:r>
          </w:p>
          <w:p w14:paraId="48B8A078" w14:textId="7DE29D4E" w:rsidR="007C2FF2" w:rsidRPr="00DC40BD" w:rsidRDefault="007C2FF2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_ </w:t>
            </w: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  <w:t>Certificat en informatique Bureautique _</w:t>
            </w:r>
          </w:p>
          <w:p w14:paraId="6DF1023E" w14:textId="63F041CF" w:rsidR="007C2FF2" w:rsidRPr="00DC40BD" w:rsidRDefault="007C2FF2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 xml:space="preserve">Institut français </w:t>
            </w:r>
          </w:p>
          <w:p w14:paraId="51EFFEE1" w14:textId="77777777" w:rsidR="007C2FF2" w:rsidRPr="00DC40BD" w:rsidRDefault="007C2FF2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Bamako, Mali, 2018-10 - 2018-11</w:t>
            </w:r>
          </w:p>
          <w:p w14:paraId="76C97279" w14:textId="12BBFBF5" w:rsidR="007C2FF2" w:rsidRPr="00DC40BD" w:rsidRDefault="007C2FF2" w:rsidP="00FD5B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Mon premier certificat en informatique c'était en 2018, je la passé dans la centre Médiatique l’institut français,</w:t>
            </w:r>
          </w:p>
          <w:p w14:paraId="5218C13D" w14:textId="23DB03E6" w:rsidR="007C2FF2" w:rsidRPr="00DC40BD" w:rsidRDefault="007C2FF2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  <w:u w:val="single"/>
              </w:rPr>
              <w:t>_ DEF {Diplôme d'Etude Fondamental} _</w:t>
            </w:r>
          </w:p>
          <w:p w14:paraId="1ABA20FF" w14:textId="77777777" w:rsidR="007C2FF2" w:rsidRPr="00DC40BD" w:rsidRDefault="007C2FF2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[ECOLE PRIVE FRANCO-ARAB CHECK MOUHAMAD L’AMINE DRAME]</w:t>
            </w:r>
          </w:p>
          <w:p w14:paraId="71909653" w14:textId="53CD09CF" w:rsidR="007C2FF2" w:rsidRPr="00DC40BD" w:rsidRDefault="007C2FF2" w:rsidP="00FD5BE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8"/>
              </w:rPr>
              <w:t>Bamako, Mali, 2017-11 - 2018-06</w:t>
            </w:r>
          </w:p>
          <w:p w14:paraId="52E3D720" w14:textId="77777777" w:rsidR="007C2FF2" w:rsidRPr="00DC40BD" w:rsidRDefault="007C2FF2" w:rsidP="00FD5B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Je commencer mes études secondaires en 6ème année 2016,</w:t>
            </w:r>
          </w:p>
          <w:p w14:paraId="09C0D2E6" w14:textId="12544C59" w:rsidR="007C2FF2" w:rsidRPr="00DC40BD" w:rsidRDefault="007C2FF2" w:rsidP="00FD5B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Je fais 3ans en secondaires sans redoubler, et j'étais le meilleur de la classe, dans notre Établissement </w:t>
            </w:r>
          </w:p>
          <w:p w14:paraId="45678717" w14:textId="77777777" w:rsidR="007C2FF2" w:rsidRPr="00DC40BD" w:rsidRDefault="007C2FF2" w:rsidP="00FD5B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L'école peut confirmer ça.</w:t>
            </w:r>
          </w:p>
          <w:p w14:paraId="1FF69051" w14:textId="6D5F857B" w:rsidR="007C2FF2" w:rsidRPr="00DC40BD" w:rsidRDefault="007C2FF2" w:rsidP="00FD5B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Jusqu'à avoir </w:t>
            </w:r>
            <w:r w:rsidR="002D3196"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mon diplôme professionnel </w:t>
            </w:r>
            <w:r w:rsidRPr="00DC40B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en 2018.</w:t>
            </w:r>
          </w:p>
          <w:p w14:paraId="2D860381" w14:textId="74383051" w:rsidR="00036450" w:rsidRPr="00E06307" w:rsidRDefault="00B34175" w:rsidP="00FD5BE1">
            <w:pPr>
              <w:pStyle w:val="Titre1"/>
              <w:spacing w:before="0"/>
              <w:rPr>
                <w:color w:val="000000" w:themeColor="text1"/>
                <w:sz w:val="24"/>
                <w:szCs w:val="28"/>
              </w:rPr>
            </w:pPr>
            <w:r w:rsidRPr="00E06307">
              <w:rPr>
                <w:noProof/>
                <w:color w:val="000000" w:themeColor="text1"/>
                <w:sz w:val="24"/>
                <w:szCs w:val="28"/>
              </w:rPr>
              <w:drawing>
                <wp:inline distT="0" distB="0" distL="0" distR="0" wp14:anchorId="40FCB68B" wp14:editId="37B9CCBD">
                  <wp:extent cx="4442256" cy="1595887"/>
                  <wp:effectExtent l="0" t="0" r="15875" b="4445"/>
                  <wp:docPr id="6" name="Graphique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71E8E07E" w14:textId="1B2151A6" w:rsidR="00FD5BE1" w:rsidRPr="00E06307" w:rsidRDefault="00FD5BE1" w:rsidP="00AA5B5C">
      <w:pPr>
        <w:tabs>
          <w:tab w:val="left" w:pos="11873"/>
        </w:tabs>
        <w:rPr>
          <w:color w:val="000000" w:themeColor="text1"/>
        </w:rPr>
      </w:pPr>
    </w:p>
    <w:p w14:paraId="29DB99D1" w14:textId="77777777" w:rsidR="00FD5BE1" w:rsidRPr="00E06307" w:rsidRDefault="00FD5BE1" w:rsidP="00FD5BE1">
      <w:pPr>
        <w:rPr>
          <w:color w:val="000000" w:themeColor="text1"/>
        </w:rPr>
      </w:pPr>
    </w:p>
    <w:p w14:paraId="2A7CAD75" w14:textId="77777777" w:rsidR="00FD5BE1" w:rsidRPr="00E06307" w:rsidRDefault="00FD5BE1" w:rsidP="00925D9B">
      <w:pPr>
        <w:tabs>
          <w:tab w:val="left" w:pos="990"/>
        </w:tabs>
        <w:rPr>
          <w:color w:val="000000" w:themeColor="text1"/>
        </w:rPr>
      </w:pPr>
    </w:p>
    <w:p w14:paraId="70BCE29D" w14:textId="77777777" w:rsidR="00FD5BE1" w:rsidRPr="00E06307" w:rsidRDefault="00FD5BE1" w:rsidP="00FD5BE1">
      <w:pPr>
        <w:rPr>
          <w:color w:val="000000" w:themeColor="text1"/>
        </w:rPr>
      </w:pPr>
    </w:p>
    <w:p w14:paraId="78169848" w14:textId="77777777" w:rsidR="00FD5BE1" w:rsidRPr="00E06307" w:rsidRDefault="00FD5BE1" w:rsidP="00925D9B">
      <w:pPr>
        <w:tabs>
          <w:tab w:val="left" w:pos="990"/>
        </w:tabs>
        <w:rPr>
          <w:color w:val="000000" w:themeColor="text1"/>
        </w:rPr>
      </w:pPr>
    </w:p>
    <w:p w14:paraId="59490568" w14:textId="77777777" w:rsidR="00FD5BE1" w:rsidRPr="00E06307" w:rsidRDefault="00FD5BE1" w:rsidP="00925D9B">
      <w:pPr>
        <w:tabs>
          <w:tab w:val="left" w:pos="990"/>
        </w:tabs>
        <w:rPr>
          <w:color w:val="000000" w:themeColor="text1"/>
        </w:rPr>
      </w:pPr>
    </w:p>
    <w:p w14:paraId="24CEC216" w14:textId="15DCF8FF" w:rsidR="006A3266" w:rsidRPr="008F2702" w:rsidRDefault="00FD5BE1" w:rsidP="00925D9B">
      <w:pPr>
        <w:tabs>
          <w:tab w:val="left" w:pos="990"/>
        </w:tabs>
      </w:pPr>
      <w:r>
        <w:br w:type="textWrapping" w:clear="all"/>
      </w:r>
      <w:bookmarkEnd w:id="0"/>
    </w:p>
    <w:sectPr w:rsidR="006A3266" w:rsidRPr="008F2702" w:rsidSect="006E42ED">
      <w:headerReference w:type="default" r:id="rId12"/>
      <w:pgSz w:w="14288" w:h="21773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FCCD1" w14:textId="77777777" w:rsidR="00B1001E" w:rsidRDefault="00B1001E" w:rsidP="000C45FF">
      <w:r>
        <w:separator/>
      </w:r>
    </w:p>
  </w:endnote>
  <w:endnote w:type="continuationSeparator" w:id="0">
    <w:p w14:paraId="63C4DF1C" w14:textId="77777777" w:rsidR="00B1001E" w:rsidRDefault="00B1001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2E89" w14:textId="77777777" w:rsidR="00B1001E" w:rsidRDefault="00B1001E" w:rsidP="000C45FF">
      <w:r>
        <w:separator/>
      </w:r>
    </w:p>
  </w:footnote>
  <w:footnote w:type="continuationSeparator" w:id="0">
    <w:p w14:paraId="13BD500A" w14:textId="77777777" w:rsidR="00B1001E" w:rsidRDefault="00B1001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E779" w14:textId="763986B6" w:rsidR="000C45FF" w:rsidRPr="004235C0" w:rsidRDefault="000C45FF" w:rsidP="004235C0">
    <w:pPr>
      <w:pStyle w:val="En-tte"/>
      <w:jc w:val="center"/>
      <w:rPr>
        <w:rFonts w:ascii="Times New Roman" w:hAnsi="Times New Roman" w:cs="Times New Roman"/>
        <w:b/>
        <w:bCs/>
        <w:i/>
        <w:iCs/>
        <w:u w:val="single"/>
      </w:rPr>
    </w:pPr>
    <w:r w:rsidRPr="004235C0">
      <w:rPr>
        <w:rFonts w:ascii="Times New Roman" w:hAnsi="Times New Roman" w:cs="Times New Roman"/>
        <w:b/>
        <w:bCs/>
        <w:i/>
        <w:iCs/>
        <w:noProof/>
        <w:sz w:val="40"/>
        <w:szCs w:val="48"/>
        <w:u w:val="single"/>
        <w:lang w:val="en-US" w:eastAsia="zh-CN"/>
      </w:rPr>
      <w:drawing>
        <wp:anchor distT="0" distB="0" distL="114300" distR="114300" simplePos="0" relativeHeight="251658240" behindDoc="1" locked="0" layoutInCell="1" allowOverlap="1" wp14:anchorId="692915B8" wp14:editId="68331B2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0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235C0" w:rsidRPr="004235C0">
      <w:rPr>
        <w:rFonts w:ascii="Times New Roman" w:hAnsi="Times New Roman" w:cs="Times New Roman"/>
        <w:b/>
        <w:bCs/>
        <w:i/>
        <w:iCs/>
        <w:sz w:val="40"/>
        <w:szCs w:val="48"/>
        <w:u w:val="single"/>
      </w:rPr>
      <w:t>Curriculum Vita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C1C82"/>
    <w:multiLevelType w:val="hybridMultilevel"/>
    <w:tmpl w:val="BA3071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B34262"/>
    <w:multiLevelType w:val="hybridMultilevel"/>
    <w:tmpl w:val="FDB80C0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35476094">
    <w:abstractNumId w:val="11"/>
  </w:num>
  <w:num w:numId="2" w16cid:durableId="123281020">
    <w:abstractNumId w:val="14"/>
  </w:num>
  <w:num w:numId="3" w16cid:durableId="1842424388">
    <w:abstractNumId w:val="8"/>
  </w:num>
  <w:num w:numId="4" w16cid:durableId="284964214">
    <w:abstractNumId w:val="3"/>
  </w:num>
  <w:num w:numId="5" w16cid:durableId="374163356">
    <w:abstractNumId w:val="2"/>
  </w:num>
  <w:num w:numId="6" w16cid:durableId="1146897712">
    <w:abstractNumId w:val="1"/>
  </w:num>
  <w:num w:numId="7" w16cid:durableId="1951158751">
    <w:abstractNumId w:val="0"/>
  </w:num>
  <w:num w:numId="8" w16cid:durableId="84768608">
    <w:abstractNumId w:val="9"/>
  </w:num>
  <w:num w:numId="9" w16cid:durableId="439880876">
    <w:abstractNumId w:val="7"/>
  </w:num>
  <w:num w:numId="10" w16cid:durableId="1725182311">
    <w:abstractNumId w:val="6"/>
  </w:num>
  <w:num w:numId="11" w16cid:durableId="268467868">
    <w:abstractNumId w:val="5"/>
  </w:num>
  <w:num w:numId="12" w16cid:durableId="1688824963">
    <w:abstractNumId w:val="4"/>
  </w:num>
  <w:num w:numId="13" w16cid:durableId="275060002">
    <w:abstractNumId w:val="13"/>
  </w:num>
  <w:num w:numId="14" w16cid:durableId="1479423913">
    <w:abstractNumId w:val="10"/>
  </w:num>
  <w:num w:numId="15" w16cid:durableId="17215179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C9A"/>
    <w:rsid w:val="00015A68"/>
    <w:rsid w:val="00036450"/>
    <w:rsid w:val="00041451"/>
    <w:rsid w:val="00094499"/>
    <w:rsid w:val="000C45FF"/>
    <w:rsid w:val="000E3FD1"/>
    <w:rsid w:val="00112054"/>
    <w:rsid w:val="001424E5"/>
    <w:rsid w:val="00143385"/>
    <w:rsid w:val="001525E1"/>
    <w:rsid w:val="001732F9"/>
    <w:rsid w:val="00180329"/>
    <w:rsid w:val="0019001F"/>
    <w:rsid w:val="001A74A5"/>
    <w:rsid w:val="001B2ABD"/>
    <w:rsid w:val="001E0391"/>
    <w:rsid w:val="001E1759"/>
    <w:rsid w:val="001F1ECC"/>
    <w:rsid w:val="00222A26"/>
    <w:rsid w:val="00237A66"/>
    <w:rsid w:val="002400EB"/>
    <w:rsid w:val="00256CF7"/>
    <w:rsid w:val="00281FD5"/>
    <w:rsid w:val="002D3196"/>
    <w:rsid w:val="002D3CA3"/>
    <w:rsid w:val="002D472C"/>
    <w:rsid w:val="0030481B"/>
    <w:rsid w:val="003050D3"/>
    <w:rsid w:val="003156FC"/>
    <w:rsid w:val="003254B5"/>
    <w:rsid w:val="0037121F"/>
    <w:rsid w:val="0037515E"/>
    <w:rsid w:val="003766D7"/>
    <w:rsid w:val="003A4869"/>
    <w:rsid w:val="003A6B7D"/>
    <w:rsid w:val="003B06CA"/>
    <w:rsid w:val="003C428B"/>
    <w:rsid w:val="003C563F"/>
    <w:rsid w:val="0040158B"/>
    <w:rsid w:val="004071FC"/>
    <w:rsid w:val="00410B71"/>
    <w:rsid w:val="004142CD"/>
    <w:rsid w:val="004235C0"/>
    <w:rsid w:val="00445947"/>
    <w:rsid w:val="004813B3"/>
    <w:rsid w:val="00496591"/>
    <w:rsid w:val="004C63E4"/>
    <w:rsid w:val="004D3011"/>
    <w:rsid w:val="00510490"/>
    <w:rsid w:val="005262AC"/>
    <w:rsid w:val="005D5B0A"/>
    <w:rsid w:val="005E39D5"/>
    <w:rsid w:val="005E6DF0"/>
    <w:rsid w:val="005F672A"/>
    <w:rsid w:val="00600670"/>
    <w:rsid w:val="0062123A"/>
    <w:rsid w:val="00646E75"/>
    <w:rsid w:val="006771D0"/>
    <w:rsid w:val="006A3266"/>
    <w:rsid w:val="006E42ED"/>
    <w:rsid w:val="00715FCB"/>
    <w:rsid w:val="00725F8B"/>
    <w:rsid w:val="00740E2F"/>
    <w:rsid w:val="00743101"/>
    <w:rsid w:val="007475DC"/>
    <w:rsid w:val="0077117E"/>
    <w:rsid w:val="00775FAC"/>
    <w:rsid w:val="007775E1"/>
    <w:rsid w:val="00785651"/>
    <w:rsid w:val="007867A0"/>
    <w:rsid w:val="007927F5"/>
    <w:rsid w:val="00792EAB"/>
    <w:rsid w:val="007949BF"/>
    <w:rsid w:val="007C2FF2"/>
    <w:rsid w:val="007C6FF1"/>
    <w:rsid w:val="00802CA0"/>
    <w:rsid w:val="00854000"/>
    <w:rsid w:val="008A24A0"/>
    <w:rsid w:val="008D3667"/>
    <w:rsid w:val="008F2702"/>
    <w:rsid w:val="008F3B10"/>
    <w:rsid w:val="0091123C"/>
    <w:rsid w:val="00925D9B"/>
    <w:rsid w:val="009260CD"/>
    <w:rsid w:val="00952C25"/>
    <w:rsid w:val="00995DD7"/>
    <w:rsid w:val="00A2118D"/>
    <w:rsid w:val="00A77698"/>
    <w:rsid w:val="00AA5B5C"/>
    <w:rsid w:val="00AD76E2"/>
    <w:rsid w:val="00B1001E"/>
    <w:rsid w:val="00B20152"/>
    <w:rsid w:val="00B33C78"/>
    <w:rsid w:val="00B34175"/>
    <w:rsid w:val="00B359E4"/>
    <w:rsid w:val="00B57D98"/>
    <w:rsid w:val="00B70850"/>
    <w:rsid w:val="00C066B6"/>
    <w:rsid w:val="00C37BA1"/>
    <w:rsid w:val="00C4674C"/>
    <w:rsid w:val="00C506CF"/>
    <w:rsid w:val="00C72BED"/>
    <w:rsid w:val="00C77AAE"/>
    <w:rsid w:val="00C936CE"/>
    <w:rsid w:val="00C9578B"/>
    <w:rsid w:val="00CA7054"/>
    <w:rsid w:val="00CB0055"/>
    <w:rsid w:val="00CC0C6D"/>
    <w:rsid w:val="00CD2BD4"/>
    <w:rsid w:val="00D04BFE"/>
    <w:rsid w:val="00D2522B"/>
    <w:rsid w:val="00D422DE"/>
    <w:rsid w:val="00D450DA"/>
    <w:rsid w:val="00D5459D"/>
    <w:rsid w:val="00D8113E"/>
    <w:rsid w:val="00D85BD4"/>
    <w:rsid w:val="00DA1F4D"/>
    <w:rsid w:val="00DC40BD"/>
    <w:rsid w:val="00DD172A"/>
    <w:rsid w:val="00E06307"/>
    <w:rsid w:val="00E06E4D"/>
    <w:rsid w:val="00E16982"/>
    <w:rsid w:val="00E25A26"/>
    <w:rsid w:val="00E4381A"/>
    <w:rsid w:val="00E55D74"/>
    <w:rsid w:val="00E62DC3"/>
    <w:rsid w:val="00E92C9A"/>
    <w:rsid w:val="00EE0D72"/>
    <w:rsid w:val="00F17D8E"/>
    <w:rsid w:val="00F40274"/>
    <w:rsid w:val="00F60274"/>
    <w:rsid w:val="00F77FB9"/>
    <w:rsid w:val="00F8321F"/>
    <w:rsid w:val="00FA7F34"/>
    <w:rsid w:val="00FB068F"/>
    <w:rsid w:val="00FC66CD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853A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lgr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Accentuation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SO\AppData\Local\Microsoft\Office\16.0\DTS\fr-FR%7b1C2F382E-119A-4DC9-8172-470158E09A2E%7d\%7b29D51017-A7E5-47D3-81DA-551E10E245E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ln>
                  <a:noFill/>
                </a:ln>
                <a:solidFill>
                  <a:schemeClr val="tx1"/>
                </a:solidFill>
                <a:effectLst>
                  <a:glow>
                    <a:schemeClr val="accent1">
                      <a:alpha val="40000"/>
                    </a:schemeClr>
                  </a:glow>
                  <a:outerShdw blurRad="152400" dir="10380000" sx="34000" sy="34000" algn="ctr" rotWithShape="0">
                    <a:srgbClr val="000000"/>
                  </a:outerShdw>
                  <a:reflection blurRad="317500" stA="45000" endPos="17000" dist="50800" dir="5400000" sy="-100000" algn="bl" rotWithShape="0"/>
                </a:effectLst>
                <a:latin typeface="+mn-lt"/>
                <a:ea typeface="+mn-ea"/>
                <a:cs typeface="+mn-cs"/>
              </a:defRPr>
            </a:pPr>
            <a:r>
              <a:rPr lang="fr-FR"/>
              <a:t>Langues </a:t>
            </a:r>
          </a:p>
        </c:rich>
      </c:tx>
      <c:layout>
        <c:manualLayout>
          <c:xMode val="edge"/>
          <c:yMode val="edge"/>
          <c:x val="0.41000248401104938"/>
          <c:y val="4.8916841369671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ln>
                <a:noFill/>
              </a:ln>
              <a:solidFill>
                <a:schemeClr val="tx1"/>
              </a:solidFill>
              <a:effectLst>
                <a:glow>
                  <a:schemeClr val="accent1">
                    <a:alpha val="40000"/>
                  </a:schemeClr>
                </a:glow>
                <a:outerShdw blurRad="152400" dir="10380000" sx="34000" sy="34000" algn="ctr" rotWithShape="0">
                  <a:srgbClr val="000000"/>
                </a:outerShdw>
                <a:reflection blurRad="317500" stA="45000" endPos="17000" dist="50800" dir="5400000" sy="-100000" algn="bl" rotWithShape="0"/>
              </a:effectLst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25908209390492853"/>
          <c:y val="0.34012776704798697"/>
          <c:w val="0.7143092009332167"/>
          <c:h val="0.5296612288388230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Ecrit</c:v>
                </c:pt>
              </c:strCache>
            </c:strRef>
          </c:tx>
          <c:spPr>
            <a:pattFill prst="narVert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Feuil1!$A$2:$A$5</c:f>
              <c:strCache>
                <c:ptCount val="4"/>
                <c:pt idx="0">
                  <c:v>Français</c:v>
                </c:pt>
                <c:pt idx="1">
                  <c:v>Anglais</c:v>
                </c:pt>
                <c:pt idx="2">
                  <c:v>Arabe</c:v>
                </c:pt>
                <c:pt idx="3">
                  <c:v>Bambara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5.3</c:v>
                </c:pt>
                <c:pt idx="1">
                  <c:v>3.5</c:v>
                </c:pt>
                <c:pt idx="2">
                  <c:v>8.5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FF-4AF8-8E7C-921620F2B5C0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parler </c:v>
                </c:pt>
              </c:strCache>
            </c:strRef>
          </c:tx>
          <c:spPr>
            <a:pattFill prst="narVert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strRef>
              <c:f>Feuil1!$A$2:$A$5</c:f>
              <c:strCache>
                <c:ptCount val="4"/>
                <c:pt idx="0">
                  <c:v>Français</c:v>
                </c:pt>
                <c:pt idx="1">
                  <c:v>Anglais</c:v>
                </c:pt>
                <c:pt idx="2">
                  <c:v>Arabe</c:v>
                </c:pt>
                <c:pt idx="3">
                  <c:v>Bambara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8.4</c:v>
                </c:pt>
                <c:pt idx="1">
                  <c:v>4.4000000000000004</c:v>
                </c:pt>
                <c:pt idx="2">
                  <c:v>5.8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5FF-4AF8-8E7C-921620F2B5C0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nuveau</c:v>
                </c:pt>
              </c:strCache>
            </c:strRef>
          </c:tx>
          <c:spPr>
            <a:pattFill prst="narVert">
              <a:fgClr>
                <a:schemeClr val="accent3"/>
              </a:fgClr>
              <a:bgClr>
                <a:schemeClr val="accent3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3"/>
              </a:innerShdw>
            </a:effectLst>
          </c:spPr>
          <c:invertIfNegative val="0"/>
          <c:cat>
            <c:strRef>
              <c:f>Feuil1!$A$2:$A$5</c:f>
              <c:strCache>
                <c:ptCount val="4"/>
                <c:pt idx="0">
                  <c:v>Français</c:v>
                </c:pt>
                <c:pt idx="1">
                  <c:v>Anglais</c:v>
                </c:pt>
                <c:pt idx="2">
                  <c:v>Arabe</c:v>
                </c:pt>
                <c:pt idx="3">
                  <c:v>Bambara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5FF-4AF8-8E7C-921620F2B5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7"/>
        <c:overlap val="-48"/>
        <c:axId val="1896377743"/>
        <c:axId val="1896377327"/>
      </c:barChart>
      <c:catAx>
        <c:axId val="18963777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effectLst>
                  <a:glow>
                    <a:schemeClr val="accent1">
                      <a:alpha val="40000"/>
                    </a:schemeClr>
                  </a:glow>
                  <a:outerShdw blurRad="152400" dir="10380000" sx="34000" sy="34000" algn="ctr" rotWithShape="0">
                    <a:srgbClr val="000000"/>
                  </a:outerShdw>
                  <a:reflection blurRad="317500" stA="45000" endPos="17000" dist="50800" dir="5400000" sy="-100000" algn="bl" rotWithShape="0"/>
                </a:effectLst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96377327"/>
        <c:crosses val="autoZero"/>
        <c:auto val="1"/>
        <c:lblAlgn val="ctr"/>
        <c:lblOffset val="100"/>
        <c:noMultiLvlLbl val="0"/>
      </c:catAx>
      <c:valAx>
        <c:axId val="1896377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effectLst>
                  <a:glow>
                    <a:schemeClr val="accent1">
                      <a:alpha val="40000"/>
                    </a:schemeClr>
                  </a:glow>
                  <a:outerShdw blurRad="152400" dir="10380000" sx="34000" sy="34000" algn="ctr" rotWithShape="0">
                    <a:srgbClr val="000000"/>
                  </a:outerShdw>
                  <a:reflection blurRad="317500" stA="45000" endPos="17000" dist="50800" dir="5400000" sy="-100000" algn="bl" rotWithShape="0"/>
                </a:effectLst>
                <a:latin typeface="+mn-lt"/>
                <a:ea typeface="+mn-ea"/>
                <a:cs typeface="+mn-cs"/>
              </a:defRPr>
            </a:pPr>
            <a:endParaRPr lang="fr-FR"/>
          </a:p>
        </c:txPr>
        <c:crossAx val="1896377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5521939663065374"/>
          <c:y val="0.22544815465729351"/>
          <c:w val="0.31514260208752976"/>
          <c:h val="0.116785076733598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effectLst>
                <a:glow>
                  <a:schemeClr val="accent1">
                    <a:alpha val="40000"/>
                  </a:schemeClr>
                </a:glow>
                <a:outerShdw blurRad="152400" dir="10380000" sx="34000" sy="34000" algn="ctr" rotWithShape="0">
                  <a:srgbClr val="000000"/>
                </a:outerShdw>
                <a:reflection blurRad="317500" stA="45000" endPos="17000" dist="50800" dir="5400000" sy="-100000" algn="bl" rotWithShape="0"/>
              </a:effectLst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  <a:effectLst>
            <a:glow>
              <a:schemeClr val="accent1">
                <a:alpha val="40000"/>
              </a:schemeClr>
            </a:glow>
            <a:outerShdw blurRad="152400" dir="10380000" sx="34000" sy="34000" algn="ctr" rotWithShape="0">
              <a:srgbClr val="000000"/>
            </a:outerShdw>
            <a:reflection blurRad="317500" stA="45000" endPos="17000" dist="50800" dir="5400000" sy="-100000" algn="bl" rotWithShape="0"/>
          </a:effectLst>
        </a:defRPr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Vert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9618A1F6C64F5EB0C9B2B1B3FC2A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5AB0A0-1EF2-486E-853E-5AC6E3294FDB}"/>
      </w:docPartPr>
      <w:docPartBody>
        <w:p w:rsidR="001B51A7" w:rsidRDefault="00000000">
          <w:pPr>
            <w:pStyle w:val="519618A1F6C64F5EB0C9B2B1B3FC2ADD"/>
          </w:pPr>
          <w:r w:rsidRPr="008F270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71"/>
    <w:rsid w:val="001B51A7"/>
    <w:rsid w:val="0024530B"/>
    <w:rsid w:val="007C4E71"/>
    <w:rsid w:val="009F6F8E"/>
    <w:rsid w:val="00B00B95"/>
    <w:rsid w:val="00CE2232"/>
    <w:rsid w:val="00DC00E1"/>
    <w:rsid w:val="00F2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519618A1F6C64F5EB0C9B2B1B3FC2ADD">
    <w:name w:val="519618A1F6C64F5EB0C9B2B1B3FC2ADD"/>
  </w:style>
  <w:style w:type="character" w:customStyle="1" w:styleId="Titre2Car">
    <w:name w:val="Titre 2 Car"/>
    <w:basedOn w:val="Policepardfaut"/>
    <w:link w:val="Titre2"/>
    <w:uiPriority w:val="9"/>
    <w:rPr>
      <w:rFonts w:ascii="Century Gothic" w:eastAsiaTheme="majorEastAsia" w:hAnsi="Century Gothic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6E4EB6C-7964-4883-87DB-DA4951316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{29D51017-A7E5-47D3-81DA-551E10E245EB}tf00546271_win32.dotx</Template>
  <TotalTime>0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2022-09-20T22:50:00Z</dcterms:created>
  <dcterms:modified xsi:type="dcterms:W3CDTF">2023-02-03T15:12:00Z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KeyPoints">
    <vt:lpwstr/>
  </property>
</Properties>
</file>